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2448F" w14:textId="79C34FF0" w:rsidR="000862E8" w:rsidRDefault="000862E8" w:rsidP="000862E8">
      <w:pPr>
        <w:pStyle w:val="Header"/>
        <w:spacing w:line="360" w:lineRule="auto"/>
        <w:jc w:val="center"/>
        <w:rPr>
          <w:b/>
          <w:color w:val="548DD4"/>
          <w:sz w:val="52"/>
          <w:szCs w:val="52"/>
          <w:lang w:val="en-US"/>
        </w:rPr>
      </w:pPr>
      <w:r>
        <w:rPr>
          <w:b/>
          <w:color w:val="548DD4"/>
          <w:sz w:val="52"/>
          <w:szCs w:val="52"/>
          <w:lang w:val="en-US"/>
        </w:rPr>
        <w:t>Đồ họa máy tính – lab-0</w:t>
      </w:r>
      <w:r w:rsidR="008D70E9">
        <w:rPr>
          <w:b/>
          <w:color w:val="548DD4"/>
          <w:sz w:val="52"/>
          <w:szCs w:val="52"/>
          <w:lang w:val="en-US"/>
        </w:rPr>
        <w:t>6</w:t>
      </w:r>
    </w:p>
    <w:p w14:paraId="095CFB31" w14:textId="77777777" w:rsidR="000862E8" w:rsidRDefault="000862E8" w:rsidP="000862E8">
      <w:pPr>
        <w:pStyle w:val="Header"/>
        <w:spacing w:line="360" w:lineRule="auto"/>
        <w:jc w:val="both"/>
        <w:rPr>
          <w:lang w:val="en-US"/>
        </w:rPr>
      </w:pPr>
    </w:p>
    <w:p w14:paraId="4F1D4717" w14:textId="129C1EEB" w:rsidR="000862E8" w:rsidRDefault="00BB1153" w:rsidP="000862E8">
      <w:pPr>
        <w:pStyle w:val="Heading1"/>
        <w:numPr>
          <w:ilvl w:val="0"/>
          <w:numId w:val="0"/>
        </w:numPr>
        <w:shd w:val="clear" w:color="auto" w:fill="FFFFFF"/>
        <w:spacing w:before="0" w:after="0"/>
        <w:ind w:left="714" w:hanging="357"/>
        <w:jc w:val="center"/>
        <w:textAlignment w:val="baseline"/>
        <w:rPr>
          <w:color w:val="E36C0A"/>
          <w:sz w:val="36"/>
          <w:szCs w:val="36"/>
          <w:lang w:val="en-US"/>
        </w:rPr>
      </w:pPr>
      <w:r>
        <w:rPr>
          <w:color w:val="E36C0A"/>
          <w:sz w:val="36"/>
          <w:szCs w:val="36"/>
          <w:lang w:val="en-US"/>
        </w:rPr>
        <w:t>Xử lý ảnh với OpenCV</w:t>
      </w:r>
      <w:r w:rsidR="008D70E9">
        <w:rPr>
          <w:color w:val="E36C0A"/>
          <w:sz w:val="36"/>
          <w:szCs w:val="36"/>
          <w:lang w:val="en-US"/>
        </w:rPr>
        <w:t>-Load ảnh</w:t>
      </w:r>
    </w:p>
    <w:p w14:paraId="313D115A" w14:textId="77777777" w:rsidR="000862E8" w:rsidRDefault="000862E8" w:rsidP="000862E8">
      <w:pPr>
        <w:pStyle w:val="Header"/>
        <w:spacing w:line="360" w:lineRule="auto"/>
        <w:jc w:val="center"/>
        <w:rPr>
          <w:lang w:val="en-US"/>
        </w:rPr>
      </w:pPr>
    </w:p>
    <w:p w14:paraId="0ECF74ED" w14:textId="77777777" w:rsidR="000862E8" w:rsidRDefault="000862E8" w:rsidP="000862E8">
      <w:pPr>
        <w:spacing w:line="360" w:lineRule="auto"/>
        <w:jc w:val="both"/>
        <w:rPr>
          <w:lang w:val="en-US"/>
        </w:rPr>
      </w:pPr>
      <w:r>
        <w:rPr>
          <w:b/>
          <w:color w:val="FF0000"/>
          <w:lang w:val="en-US"/>
        </w:rPr>
        <w:sym w:font="Wingdings" w:char="F0FE"/>
      </w:r>
      <w:r>
        <w:rPr>
          <w:b/>
          <w:color w:val="FF0000"/>
          <w:lang w:val="en-US"/>
        </w:rPr>
        <w:t xml:space="preserve"> Bài tập cá nhân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Wingdings" w:char="F0A8"/>
      </w:r>
      <w:r>
        <w:rPr>
          <w:lang w:val="en-US"/>
        </w:rPr>
        <w:t xml:space="preserve"> Bài tập nhóm</w:t>
      </w:r>
    </w:p>
    <w:p w14:paraId="47C569A9" w14:textId="77777777" w:rsidR="000862E8" w:rsidRDefault="000862E8" w:rsidP="000862E8">
      <w:pPr>
        <w:spacing w:line="360" w:lineRule="auto"/>
        <w:jc w:val="both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Bài tập tự luyện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color w:val="FF0000"/>
          <w:lang w:val="en-US"/>
        </w:rPr>
        <w:sym w:font="Wingdings" w:char="F0FE"/>
      </w:r>
      <w:r>
        <w:rPr>
          <w:b/>
          <w:color w:val="FF0000"/>
          <w:lang w:val="en-US"/>
        </w:rPr>
        <w:t xml:space="preserve"> Bài tập cần nộp</w:t>
      </w:r>
    </w:p>
    <w:p w14:paraId="7B734FC2" w14:textId="77777777" w:rsidR="000862E8" w:rsidRDefault="000862E8" w:rsidP="000862E8">
      <w:pPr>
        <w:spacing w:line="360" w:lineRule="auto"/>
        <w:jc w:val="both"/>
        <w:rPr>
          <w:lang w:val="en-US"/>
        </w:rPr>
      </w:pPr>
    </w:p>
    <w:p w14:paraId="11C7BDBD" w14:textId="77777777" w:rsidR="000862E8" w:rsidRDefault="000862E8" w:rsidP="000862E8">
      <w:pPr>
        <w:spacing w:line="360" w:lineRule="auto"/>
        <w:ind w:left="0" w:firstLine="0"/>
        <w:jc w:val="both"/>
        <w:rPr>
          <w:lang w:val="en-US"/>
        </w:rPr>
      </w:pPr>
    </w:p>
    <w:p w14:paraId="36C6C3AB" w14:textId="77777777" w:rsidR="000862E8" w:rsidRDefault="000862E8" w:rsidP="000862E8">
      <w:pPr>
        <w:pStyle w:val="TOCHeading"/>
      </w:pPr>
      <w:r>
        <w:rPr>
          <w:b w:val="0"/>
          <w:bCs w:val="0"/>
        </w:rPr>
        <w:br w:type="page"/>
      </w:r>
      <w:r>
        <w:lastRenderedPageBreak/>
        <w:t>Mục lục:</w:t>
      </w:r>
    </w:p>
    <w:p w14:paraId="024D3FF5" w14:textId="77777777" w:rsidR="000862E8" w:rsidRDefault="000862E8" w:rsidP="000862E8">
      <w:pPr>
        <w:pStyle w:val="TOC1"/>
        <w:tabs>
          <w:tab w:val="right" w:leader="underscore" w:pos="9350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r:id="rId8" w:anchor="_Toc39830833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rFonts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noProof/>
            <w:lang w:val="en-US"/>
          </w:rPr>
          <w:t>Qui định về việc nộp bài: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_Toc39830833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14:paraId="689B3C65" w14:textId="77777777" w:rsidR="000862E8" w:rsidRDefault="00CF6966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9" w:anchor="_Toc39830834" w:history="1">
        <w:r w:rsidR="000862E8">
          <w:rPr>
            <w:rStyle w:val="Hyperlink"/>
            <w:noProof/>
            <w:lang w:val="en-US"/>
          </w:rPr>
          <w:t>1.1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Thời hạn nộp bài: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_Toc39830834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2668D6D9" w14:textId="77777777" w:rsidR="000862E8" w:rsidRDefault="00CF6966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10" w:anchor="_Toc39830835" w:history="1">
        <w:r w:rsidR="000862E8">
          <w:rPr>
            <w:rStyle w:val="Hyperlink"/>
            <w:noProof/>
            <w:lang w:val="en-US"/>
          </w:rPr>
          <w:t>1.2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Cách nộp: nộp qua hệ thống courses.uit.edu.vn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_Toc39830835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1F06F962" w14:textId="77777777" w:rsidR="000862E8" w:rsidRDefault="00CF6966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11" w:anchor="_Toc39830836" w:history="1">
        <w:r w:rsidR="000862E8">
          <w:rPr>
            <w:rStyle w:val="Hyperlink"/>
            <w:noProof/>
            <w:lang w:val="en-US"/>
          </w:rPr>
          <w:t>1.3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Bài làm được nén lại thành một tập tin ( .zip hoặc .rar ) MSSV.zip ( hoặc .rar )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_Toc39830836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6999E111" w14:textId="77777777" w:rsidR="000862E8" w:rsidRDefault="00CF6966" w:rsidP="000862E8">
      <w:pPr>
        <w:pStyle w:val="TOC1"/>
        <w:tabs>
          <w:tab w:val="right" w:leader="underscore" w:pos="9350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r:id="rId12" w:anchor="_Toc39830837" w:history="1">
        <w:r w:rsidR="000862E8">
          <w:rPr>
            <w:rStyle w:val="Hyperlink"/>
            <w:noProof/>
            <w:lang w:val="en-US"/>
          </w:rPr>
          <w:t>2.</w:t>
        </w:r>
        <w:r w:rsidR="000862E8">
          <w:rPr>
            <w:rStyle w:val="Hyperlink"/>
            <w:rFonts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Nội dung: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_Toc39830837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4F5C396B" w14:textId="77777777" w:rsidR="000862E8" w:rsidRDefault="000862E8" w:rsidP="000862E8">
      <w:pPr>
        <w:ind w:left="1071"/>
      </w:pPr>
      <w:r>
        <w:rPr>
          <w:rFonts w:ascii="Arial" w:hAnsi="Arial" w:cs="Arial"/>
        </w:rPr>
        <w:fldChar w:fldCharType="end"/>
      </w:r>
    </w:p>
    <w:p w14:paraId="20139B75" w14:textId="77777777" w:rsidR="000862E8" w:rsidRDefault="000862E8" w:rsidP="000862E8">
      <w:pPr>
        <w:spacing w:line="360" w:lineRule="auto"/>
        <w:jc w:val="both"/>
        <w:rPr>
          <w:lang w:val="en-US"/>
        </w:rPr>
      </w:pPr>
    </w:p>
    <w:p w14:paraId="2B3FAC53" w14:textId="77777777" w:rsidR="000862E8" w:rsidRDefault="000862E8" w:rsidP="000862E8">
      <w:pPr>
        <w:pStyle w:val="Heading1"/>
        <w:numPr>
          <w:ilvl w:val="0"/>
          <w:numId w:val="15"/>
        </w:numPr>
        <w:spacing w:line="360" w:lineRule="auto"/>
        <w:jc w:val="both"/>
        <w:rPr>
          <w:color w:val="4F81BD"/>
          <w:lang w:val="en-US"/>
        </w:rPr>
      </w:pPr>
      <w:bookmarkStart w:id="0" w:name="_Toc39830833"/>
      <w:bookmarkStart w:id="1" w:name="_Toc307555326"/>
      <w:bookmarkStart w:id="2" w:name="_Toc267862722"/>
      <w:r>
        <w:rPr>
          <w:color w:val="4F81BD"/>
          <w:lang w:val="en-US"/>
        </w:rPr>
        <w:t>Qui định về việc nộp bài:</w:t>
      </w:r>
      <w:bookmarkEnd w:id="0"/>
      <w:bookmarkEnd w:id="1"/>
      <w:bookmarkEnd w:id="2"/>
    </w:p>
    <w:p w14:paraId="44C2B74E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3" w:name="_Toc39830834"/>
      <w:bookmarkStart w:id="4" w:name="_Toc307555327"/>
      <w:bookmarkStart w:id="5" w:name="_Toc267862723"/>
      <w:r>
        <w:rPr>
          <w:lang w:val="en-US"/>
        </w:rPr>
        <w:t>Thời hạn nộp bài:</w:t>
      </w:r>
      <w:bookmarkEnd w:id="3"/>
      <w:bookmarkEnd w:id="4"/>
      <w:r>
        <w:rPr>
          <w:lang w:val="en-US"/>
        </w:rPr>
        <w:t xml:space="preserve"> </w:t>
      </w:r>
      <w:bookmarkEnd w:id="5"/>
      <w:r>
        <w:rPr>
          <w:lang w:val="en-US"/>
        </w:rPr>
        <w:t xml:space="preserve"> </w:t>
      </w:r>
    </w:p>
    <w:p w14:paraId="7CFF0C4A" w14:textId="77777777" w:rsidR="000862E8" w:rsidRDefault="000862E8" w:rsidP="000862E8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Sau buổi thực hành – 01 tuần</w:t>
      </w:r>
    </w:p>
    <w:p w14:paraId="5F8774BB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6" w:name="_Toc307555328"/>
      <w:bookmarkStart w:id="7" w:name="_Toc267862724"/>
      <w:bookmarkStart w:id="8" w:name="_Toc39830835"/>
      <w:r>
        <w:rPr>
          <w:lang w:val="en-US"/>
        </w:rPr>
        <w:t xml:space="preserve">Cách nộp: </w:t>
      </w:r>
      <w:bookmarkEnd w:id="6"/>
      <w:bookmarkEnd w:id="7"/>
      <w:r>
        <w:rPr>
          <w:lang w:val="en-US"/>
        </w:rPr>
        <w:t>nộp qua hệ thống courses.uit.edu.vn</w:t>
      </w:r>
      <w:bookmarkEnd w:id="8"/>
    </w:p>
    <w:p w14:paraId="6A9621E4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9" w:name="_Toc267862725"/>
      <w:bookmarkStart w:id="10" w:name="_Toc39830836"/>
      <w:bookmarkStart w:id="11" w:name="_Toc307555329"/>
      <w:r>
        <w:rPr>
          <w:lang w:val="en-US"/>
        </w:rPr>
        <w:t>Bài làm được nén lại thành một tập tin ( .zip hoặc .rar )</w:t>
      </w:r>
      <w:bookmarkEnd w:id="9"/>
      <w:r>
        <w:rPr>
          <w:lang w:val="en-US"/>
        </w:rPr>
        <w:t xml:space="preserve"> MSSV.zip ( hoặc .rar )</w:t>
      </w:r>
      <w:bookmarkEnd w:id="10"/>
      <w:bookmarkEnd w:id="11"/>
    </w:p>
    <w:p w14:paraId="1C9F209D" w14:textId="77777777" w:rsidR="000862E8" w:rsidRDefault="000862E8" w:rsidP="000862E8">
      <w:pPr>
        <w:rPr>
          <w:lang w:val="en-US"/>
        </w:rPr>
      </w:pPr>
      <w:r>
        <w:rPr>
          <w:lang w:val="en-US"/>
        </w:rPr>
        <w:t>Bài nộp bao gồm 2 phần :</w:t>
      </w:r>
    </w:p>
    <w:p w14:paraId="1FB2F962" w14:textId="77777777" w:rsidR="000862E8" w:rsidRDefault="000862E8" w:rsidP="000862E8">
      <w:pPr>
        <w:rPr>
          <w:lang w:val="en-US"/>
        </w:rPr>
      </w:pPr>
    </w:p>
    <w:p w14:paraId="3015EFFB" w14:textId="77777777" w:rsidR="000862E8" w:rsidRDefault="000862E8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Source : source code và thư viện sử dụng </w:t>
      </w:r>
    </w:p>
    <w:p w14:paraId="54A43FAE" w14:textId="77777777" w:rsidR="000862E8" w:rsidRDefault="000862E8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>Release : chứa file thực thi exe.</w:t>
      </w:r>
    </w:p>
    <w:p w14:paraId="3166F46A" w14:textId="64F42B02" w:rsidR="008D70E9" w:rsidRDefault="000862E8" w:rsidP="008D70E9">
      <w:pPr>
        <w:pStyle w:val="Heading1"/>
        <w:numPr>
          <w:ilvl w:val="0"/>
          <w:numId w:val="15"/>
        </w:numPr>
        <w:rPr>
          <w:lang w:val="en-US"/>
        </w:rPr>
      </w:pPr>
      <w:bookmarkStart w:id="12" w:name="_Toc39830837"/>
      <w:bookmarkStart w:id="13" w:name="_Toc307555330"/>
      <w:r>
        <w:rPr>
          <w:lang w:val="en-US"/>
        </w:rPr>
        <w:t>Nội dung</w:t>
      </w:r>
      <w:bookmarkEnd w:id="12"/>
      <w:bookmarkEnd w:id="13"/>
      <w:r w:rsidR="008D70E9">
        <w:rPr>
          <w:lang w:val="en-US"/>
        </w:rPr>
        <w:t>:</w:t>
      </w:r>
    </w:p>
    <w:p w14:paraId="4C0B8B15" w14:textId="2014A1C5" w:rsidR="00F122BE" w:rsidRDefault="00F122BE" w:rsidP="00F122BE">
      <w:pPr>
        <w:pStyle w:val="Heading2"/>
        <w:rPr>
          <w:rFonts w:ascii="Arial" w:hAnsi="Arial" w:cs="Arial"/>
          <w:color w:val="333333"/>
          <w:sz w:val="39"/>
          <w:szCs w:val="39"/>
          <w:lang w:val="en-US"/>
        </w:rPr>
      </w:pPr>
      <w:r>
        <w:rPr>
          <w:rStyle w:val="Strong"/>
          <w:b/>
          <w:bCs w:val="0"/>
          <w:color w:val="0000FF"/>
          <w:sz w:val="36"/>
          <w:szCs w:val="36"/>
          <w:bdr w:val="none" w:sz="0" w:space="0" w:color="auto" w:frame="1"/>
        </w:rPr>
        <w:t>Định nghĩa hàm OpenDocument</w:t>
      </w:r>
    </w:p>
    <w:p w14:paraId="71E38A01" w14:textId="77777777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t>Các bạn hãy mở file : MFCOpenCV2Doc.h và chúng ta thêm vào một hàm :</w:t>
      </w:r>
    </w:p>
    <w:p w14:paraId="3FB52441" w14:textId="2B7EC2B2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Strong"/>
          <w:rFonts w:ascii="inherit" w:hAnsi="inherit"/>
          <w:color w:val="444444"/>
          <w:bdr w:val="none" w:sz="0" w:space="0" w:color="auto" w:frame="1"/>
        </w:rPr>
        <w:t> BOOL OnOpenDocument(LPCTSTR lpszPathName);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32321468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33CB32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6AB2657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58EC69B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009F79C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010E9B6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286CCAC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70AB61F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79DAC22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5856F38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1AC8BBF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21E092C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3F6AD8A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0106065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13</w:t>
            </w:r>
          </w:p>
          <w:p w14:paraId="5F2CF2C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5A6A42E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3994E32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1FDBC74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4D77F24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0D95D28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47BA44E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4FF162A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7A625E4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2AC6EFA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2CE4C63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14:paraId="5F95F39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DE09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 </w:t>
            </w:r>
          </w:p>
          <w:p w14:paraId="278E9FD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25967C1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CDocument</w:t>
            </w:r>
          </w:p>
          <w:p w14:paraId="1922F2F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6CCFD68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create from serialization only</w:t>
            </w:r>
          </w:p>
          <w:p w14:paraId="7C66E3D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123FC2C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DECLARE_DYNCREATE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332099D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04B9F05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Attributes</w:t>
            </w:r>
          </w:p>
          <w:p w14:paraId="6C463EC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5DE2435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4C3E102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Operations</w:t>
            </w:r>
          </w:p>
          <w:p w14:paraId="03FFC20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public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05C3500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30E2BD7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Overrides</w:t>
            </w:r>
          </w:p>
          <w:p w14:paraId="058B67A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5014614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OnNewDocument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38E60644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OnOpenDocument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LPCTSTR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lpszPathName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6B8B2E2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Serialize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CArchive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ar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5575702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#ifdef SHARED_HANDLERS</w:t>
            </w:r>
          </w:p>
          <w:p w14:paraId="155C124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InitializeSearchContent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0836420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OnDrawThumbnail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CDC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LPRECT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lprcBounds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248EDEC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#endif // SHARED_HANDLERS</w:t>
            </w:r>
          </w:p>
          <w:p w14:paraId="18055DE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20EFFFB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46459619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lastRenderedPageBreak/>
        <w:t>Các bạn thêm nó như đoạn code ở trên</w:t>
      </w:r>
    </w:p>
    <w:p w14:paraId="5E6CFECA" w14:textId="01233257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t>Sau đó sang file cpp chúng ta bắt đầu định nghĩa nó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4BC89F48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67785E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025854F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11C173F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458A561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6716C51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6F94F24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401F7A9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12AEC2C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55742B6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64B2151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1EDEF05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5FD4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05C3AE2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3EFC913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OnOpenDocument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LPCTSTR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lpszPathName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7A5CBC2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52AB330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!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CDocument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OnOpenDocument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lpszPathName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</w:p>
          <w:p w14:paraId="0CD288E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03DB30E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0AEFFB1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3806DC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14:paraId="610075F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9BB26B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6A936977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t>Chúng ta định nghĩa bước đầu đơn giản như trên</w:t>
      </w:r>
    </w:p>
    <w:p w14:paraId="3441F20B" w14:textId="4B15130A" w:rsidR="00F122BE" w:rsidRDefault="00F122BE" w:rsidP="00F122BE">
      <w:pPr>
        <w:pStyle w:val="Heading2"/>
        <w:rPr>
          <w:rFonts w:ascii="Arial" w:hAnsi="Arial" w:cs="Arial"/>
          <w:color w:val="333333"/>
          <w:sz w:val="39"/>
          <w:szCs w:val="39"/>
        </w:rPr>
      </w:pPr>
      <w:r>
        <w:rPr>
          <w:rStyle w:val="Strong"/>
          <w:b/>
          <w:bCs w:val="0"/>
          <w:color w:val="0000FF"/>
          <w:sz w:val="36"/>
          <w:szCs w:val="36"/>
          <w:bdr w:val="none" w:sz="0" w:space="0" w:color="auto" w:frame="1"/>
        </w:rPr>
        <w:t>Include các file header của OpenCV</w:t>
      </w:r>
    </w:p>
    <w:p w14:paraId="60EF547B" w14:textId="77777777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t>Trở lại file header của lớp Doc</w:t>
      </w:r>
    </w:p>
    <w:p w14:paraId="1337C110" w14:textId="08F3CB46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t>các bạn thêm đoạn include như sau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1CD02463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CF632F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6C0F0C3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18559BC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2746523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4FCC42B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6A29798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5427BEE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13D2963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10DA1CC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1A8E620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63542DD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2F6F75E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620A44B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3EFA92E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2DE31FE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CD02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06D9D76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E28B06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#include &lt;opencv2/opencv.hpp&gt;</w:t>
            </w:r>
          </w:p>
          <w:p w14:paraId="2A05400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#include &lt;opencv2/core/core.hpp&gt;</w:t>
            </w:r>
          </w:p>
          <w:p w14:paraId="2676454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#include &lt;opencv2/highgui.hpp&gt;</w:t>
            </w:r>
          </w:p>
          <w:p w14:paraId="224B99F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#include &lt;opencv2/videoio/videoio_c.h&gt;</w:t>
            </w:r>
          </w:p>
          <w:p w14:paraId="495F74C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#include &lt;opencv2/imgproc/imgproc.hpp&gt;</w:t>
            </w:r>
          </w:p>
          <w:p w14:paraId="6E0F9F0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855AEB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MFCOpenCV2Doc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CDocument</w:t>
            </w:r>
          </w:p>
          <w:p w14:paraId="3A1D234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0ADE8754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create from serialization only</w:t>
            </w:r>
          </w:p>
          <w:p w14:paraId="15FA47A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MFCOpenCV2Doc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3D9BBCF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DECLARE_DYNCREATE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MFCOpenCV2Doc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1AAD2DC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00C1907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31DC250F" w14:textId="171A7D6D" w:rsidR="00F122BE" w:rsidRDefault="00F122BE" w:rsidP="00F122BE">
      <w:pPr>
        <w:pStyle w:val="Heading2"/>
        <w:rPr>
          <w:rFonts w:ascii="Arial" w:hAnsi="Arial" w:cs="Arial"/>
          <w:color w:val="333333"/>
          <w:sz w:val="39"/>
          <w:szCs w:val="39"/>
        </w:rPr>
      </w:pPr>
      <w:r>
        <w:rPr>
          <w:rStyle w:val="Strong"/>
          <w:b/>
          <w:bCs w:val="0"/>
          <w:color w:val="0000FF"/>
          <w:sz w:val="36"/>
          <w:szCs w:val="36"/>
          <w:bdr w:val="none" w:sz="0" w:space="0" w:color="auto" w:frame="1"/>
        </w:rPr>
        <w:t>Bắt đầu xử lý việc đọc một file ảnh</w:t>
      </w:r>
    </w:p>
    <w:p w14:paraId="65868830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t>Các bạn khai báo các biến thành viên sau cho lớp doc</w:t>
      </w:r>
    </w:p>
    <w:p w14:paraId="75238E2C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rFonts w:ascii="inherit" w:hAnsi="inherit"/>
          <w:color w:val="000080"/>
          <w:sz w:val="28"/>
          <w:szCs w:val="28"/>
          <w:bdr w:val="none" w:sz="0" w:space="0" w:color="auto" w:frame="1"/>
          <w:lang w:val="vi-VN"/>
        </w:rPr>
        <w:lastRenderedPageBreak/>
        <w:t>+ biến m_Video;</w:t>
      </w: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t>                      </w:t>
      </w:r>
      <w:r w:rsidRPr="00CF6966">
        <w:rPr>
          <w:rFonts w:ascii="inherit" w:hAnsi="inherit"/>
          <w:color w:val="003300"/>
          <w:sz w:val="28"/>
          <w:szCs w:val="28"/>
          <w:bdr w:val="none" w:sz="0" w:space="0" w:color="auto" w:frame="1"/>
          <w:lang w:val="vi-VN"/>
        </w:rPr>
        <w:t>// Quản lý xem file đọc vào là ảnh hay video</w:t>
      </w:r>
    </w:p>
    <w:p w14:paraId="70122E09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rFonts w:ascii="inherit" w:hAnsi="inherit"/>
          <w:color w:val="000080"/>
          <w:sz w:val="28"/>
          <w:szCs w:val="28"/>
          <w:bdr w:val="none" w:sz="0" w:space="0" w:color="auto" w:frame="1"/>
          <w:lang w:val="vi-VN"/>
        </w:rPr>
        <w:t>+ BITMAPINFO* m_pBmi;</w:t>
      </w: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t>  </w:t>
      </w:r>
      <w:r w:rsidRPr="00CF6966">
        <w:rPr>
          <w:rFonts w:ascii="inherit" w:hAnsi="inherit"/>
          <w:color w:val="003300"/>
          <w:sz w:val="28"/>
          <w:szCs w:val="28"/>
          <w:bdr w:val="none" w:sz="0" w:space="0" w:color="auto" w:frame="1"/>
          <w:lang w:val="vi-VN"/>
        </w:rPr>
        <w:t>// Quản lý dữ liệu ảnh xuất ra file</w:t>
      </w:r>
    </w:p>
    <w:p w14:paraId="497A4CBA" w14:textId="7C44B09B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inherit" w:hAnsi="inherit"/>
          <w:color w:val="000080"/>
          <w:sz w:val="28"/>
          <w:szCs w:val="28"/>
          <w:bdr w:val="none" w:sz="0" w:space="0" w:color="auto" w:frame="1"/>
        </w:rPr>
        <w:t>cv::Mat m_Mat; </w:t>
      </w:r>
      <w:r>
        <w:rPr>
          <w:color w:val="444444"/>
          <w:sz w:val="28"/>
          <w:szCs w:val="28"/>
          <w:bdr w:val="none" w:sz="0" w:space="0" w:color="auto" w:frame="1"/>
        </w:rPr>
        <w:t>                    </w:t>
      </w:r>
      <w:r>
        <w:rPr>
          <w:rFonts w:ascii="inherit" w:hAnsi="inherit"/>
          <w:color w:val="003300"/>
          <w:sz w:val="28"/>
          <w:szCs w:val="28"/>
          <w:bdr w:val="none" w:sz="0" w:space="0" w:color="auto" w:frame="1"/>
        </w:rPr>
        <w:t> // Quản lý việc đọc ảnh từ opencv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36FE5EA9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3DE4BE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32125F3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05DC994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7AF104C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0B50DA7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37D9425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24D4132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76EE799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35BB237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674D750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218EBE9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7C31AFA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192C272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4DE6F7A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30B8B95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39ABCE8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0F1EA4D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25A60AB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6DF5128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6DD5746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30E0654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2B99E2A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911A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104756F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1BDF072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MFCOpenCV2Doc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CDocument</w:t>
            </w:r>
          </w:p>
          <w:p w14:paraId="56227EC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046715D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create from serialization only</w:t>
            </w:r>
          </w:p>
          <w:p w14:paraId="01BE197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MFCOpenCV2Doc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74E30EA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DECLARE_DYNCREATE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MFCOpenCV2Doc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45B6915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07F176B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55641D5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VideoCapture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m_Video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7CC6DB7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Attributes</w:t>
            </w:r>
          </w:p>
          <w:p w14:paraId="73DF236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525EDE5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1C84B66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Operations</w:t>
            </w:r>
          </w:p>
          <w:p w14:paraId="2A565E7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4E73CFC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m_bErase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4BF6F47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BITMAPINFO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m_pBmi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5C0E282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Mat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2627BB6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Overrides</w:t>
            </w:r>
          </w:p>
          <w:p w14:paraId="5D4D710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7EF6EB9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1B9FBD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3F160714" w14:textId="0E4A6AEF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t xml:space="preserve">gán con trỏ m_pBmi = NULL bên </w:t>
      </w:r>
      <w:bookmarkStart w:id="14" w:name="OLE_LINK1"/>
      <w:bookmarkStart w:id="15" w:name="OLE_LINK2"/>
      <w:r>
        <w:rPr>
          <w:color w:val="444444"/>
          <w:sz w:val="28"/>
          <w:szCs w:val="28"/>
          <w:bdr w:val="none" w:sz="0" w:space="0" w:color="auto" w:frame="1"/>
        </w:rPr>
        <w:t xml:space="preserve">hàm khởi tạo </w:t>
      </w:r>
      <w:bookmarkEnd w:id="14"/>
      <w:bookmarkEnd w:id="15"/>
      <w:r>
        <w:rPr>
          <w:color w:val="444444"/>
          <w:sz w:val="28"/>
          <w:szCs w:val="28"/>
          <w:bdr w:val="none" w:sz="0" w:space="0" w:color="auto" w:frame="1"/>
        </w:rPr>
        <w:t>của lớp doc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8928"/>
      </w:tblGrid>
      <w:tr w:rsidR="00F122BE" w14:paraId="1BC3CC49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B1A6BF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4FAD03E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3B7B839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0C742D6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5FFF3B7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5D99E72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74468F1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51ECA58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7E97C24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3FBA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76D9E67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206A86C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</w:t>
            </w:r>
          </w:p>
          <w:p w14:paraId="31C1080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555D29C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TODO: add one-time construction code here</w:t>
            </w:r>
          </w:p>
          <w:p w14:paraId="7218136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m_pBmi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20AD300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14:paraId="2F18860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5ADAED0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4180BC79" w14:textId="77777777" w:rsidR="00F122BE" w:rsidRDefault="00F122BE" w:rsidP="00F122B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>
        <w:rPr>
          <w:color w:val="444444"/>
        </w:rPr>
        <w:t> </w:t>
      </w:r>
    </w:p>
    <w:p w14:paraId="02CB5164" w14:textId="77777777" w:rsidR="00F122BE" w:rsidRDefault="00F122BE" w:rsidP="00F122B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>
        <w:rPr>
          <w:color w:val="444444"/>
        </w:rPr>
        <w:t> </w:t>
      </w:r>
    </w:p>
    <w:p w14:paraId="4BDA7A0D" w14:textId="37B60A24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t>Định nghĩa 1 hàm : void SetupBitmapInfo(cv::Mat&amp; mat, const int&amp; bitCount = 24);  như minh họa dưới đây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7F6AEDE5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789338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058B27C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4681AD5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77E30D2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5C7DC19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5F782E3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20910F6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7809AB9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2608249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21703D7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10</w:t>
            </w:r>
          </w:p>
          <w:p w14:paraId="69F3208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2F339F2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6A6D794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04D2780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1953793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7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DF03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 </w:t>
            </w:r>
          </w:p>
          <w:p w14:paraId="58D4975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EBFA58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493DDE3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OnNewDocument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6583E55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OnOpenDocument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LPCTSTR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lpszPathName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1001F4E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Serialize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CArchive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ar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361D018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#ifdef SHARED_HANDLERS</w:t>
            </w:r>
          </w:p>
          <w:p w14:paraId="11D0A06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InitializeSearchContent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0BA6CC7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virtual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OnDrawThumbnail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CDC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LPRECT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lprcBounds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18FEAF6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#endif // SHARED_HANDLERS</w:t>
            </w:r>
          </w:p>
          <w:p w14:paraId="7D9C92E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7ABDA65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SetupBitmapInfo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Mat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bitCount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24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dinh nghia ham setupBitmapInfo</w:t>
            </w:r>
          </w:p>
          <w:p w14:paraId="58A3A82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Implementation</w:t>
            </w:r>
          </w:p>
          <w:p w14:paraId="1975E75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5B379C1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519B46B7" w14:textId="627A8721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lastRenderedPageBreak/>
        <w:t>Định nghĩa bên file 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6AA1FAA8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CF4B3F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62A8201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66E499C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6AED403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2AC44EC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480FCE8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2173433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5DE6B94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775F7F6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25A7C11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2FA6DF5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2FD262C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3524F85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6656E47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2E88579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3F942C7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3279D1E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06775A0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2BC470D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2A2AB75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43C82B0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712825C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2C3F1D6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0C5738C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14:paraId="092B088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23C9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320C47A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1C2490E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SetupBitmapInfo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Mat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bitCount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/*=24*/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41D6D3B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6984F45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!=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m_pBmi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2C9F684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7A714DF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delete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m_pBmi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67C96142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m_pBmi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3A5217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14:paraId="610232D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m_pBmi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BITMAPINFO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2C66378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BITMAPINFOHEADER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&amp;m_pBmi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bmiHeader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686E124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biSize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sizeof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BITMAPINFOHEADER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61C144B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biPlanes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4E76803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biCompression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BI_RGB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321A65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biXPelsPerMeter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2CF7CBE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biYPelsPerMeter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955098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biClrUsed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0E5C0A0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biClrImportant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7BF9F4B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biWidth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cols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F2E6E4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biHeight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rows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734919B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pHeader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biBitCount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bitCount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566C7AB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m_pBmi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bmiHeader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biSizeImage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1AAC946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14:paraId="69C6DA2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0CAD2CF2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6319E874" w14:textId="77777777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t>Quay trở lại hàm OnOpenDocument()</w:t>
      </w:r>
    </w:p>
    <w:p w14:paraId="7CD38038" w14:textId="297A1A79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t>các bạn xử lý code như dưới đây, bắt đầu từ dòng </w:t>
      </w:r>
      <w:r>
        <w:rPr>
          <w:rFonts w:ascii="inherit" w:hAnsi="inherit"/>
          <w:color w:val="003300"/>
          <w:sz w:val="28"/>
          <w:szCs w:val="28"/>
          <w:bdr w:val="none" w:sz="0" w:space="0" w:color="auto" w:frame="1"/>
        </w:rPr>
        <w:t>//Start load image by opencv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533C4DA6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8EADA3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44C1F27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5F7F25C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2BD8403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2225704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115120E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7067C78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585DA9A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1C426D5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3B6A991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038027C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6682D30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43E5EC2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66A0D09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426EC41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2E665A2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279DB7A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689A621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18</w:t>
            </w:r>
          </w:p>
          <w:p w14:paraId="05B12A6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78B561E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617AA22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38AAAE8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06F5F8B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25523FA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0704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 </w:t>
            </w:r>
          </w:p>
          <w:p w14:paraId="11BF939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7D8D7B6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OnOpenDocument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LPCTSTR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lpszPathName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37C48BD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0A368EF4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!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CDocument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OnOpenDocument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lpszPathName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</w:p>
          <w:p w14:paraId="6A16EF2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0CE23E3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//Start load image by opencv</w:t>
            </w:r>
          </w:p>
          <w:p w14:paraId="5E7A2FB4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nameStr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CT2A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lpszPathName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1084F72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!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m_Video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open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nameStr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</w:p>
          <w:p w14:paraId="580AD9E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3555B7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CA3A09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//Check image or video</w:t>
            </w:r>
          </w:p>
          <w:p w14:paraId="5C542342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m_Video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CV_CAP_PROP_FRAME_COUNT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22D97E8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0CD8F6C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//::PostMessage(pView-&gt;GetSafeHwnd(), WMU_SETFPS, 0, 0);</w:t>
            </w:r>
          </w:p>
          <w:p w14:paraId="7A8057C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release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28B3860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imread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nameStr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0A2A227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SetupBitmapInfo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0D78501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14:paraId="5BA4A884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56E1B1F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2B74F45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14:paraId="40CDD25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330B4AA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4B7BB6BD" w14:textId="20ADF941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lastRenderedPageBreak/>
        <w:t>Thực hiện build project</w:t>
      </w:r>
    </w:p>
    <w:p w14:paraId="641E5DE7" w14:textId="7115FBF2" w:rsidR="00F122BE" w:rsidRDefault="00F122BE" w:rsidP="00F122BE">
      <w:pPr>
        <w:pStyle w:val="Heading2"/>
        <w:rPr>
          <w:rFonts w:ascii="Arial" w:hAnsi="Arial" w:cs="Arial"/>
          <w:color w:val="333333"/>
          <w:sz w:val="39"/>
          <w:szCs w:val="39"/>
        </w:rPr>
      </w:pPr>
      <w:r>
        <w:rPr>
          <w:rStyle w:val="Strong"/>
          <w:b/>
          <w:bCs w:val="0"/>
          <w:color w:val="0000FF"/>
          <w:sz w:val="36"/>
          <w:szCs w:val="36"/>
          <w:bdr w:val="none" w:sz="0" w:space="0" w:color="auto" w:frame="1"/>
        </w:rPr>
        <w:t>Xử lý hiển thị hình ảnh trên view</w:t>
      </w:r>
    </w:p>
    <w:p w14:paraId="755AAD0D" w14:textId="4EF1442B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t>Các bạn khai báo một hàm : </w:t>
      </w:r>
      <w:r>
        <w:rPr>
          <w:rFonts w:ascii="inherit" w:hAnsi="inherit"/>
          <w:color w:val="000080"/>
          <w:sz w:val="28"/>
          <w:szCs w:val="28"/>
          <w:bdr w:val="none" w:sz="0" w:space="0" w:color="auto" w:frame="1"/>
        </w:rPr>
        <w:t>void RenderImage(OpenCVGUIDoc* pDoc, CDC* pDC)</w:t>
      </w:r>
      <w:r>
        <w:rPr>
          <w:color w:val="444444"/>
          <w:sz w:val="28"/>
          <w:szCs w:val="28"/>
          <w:bdr w:val="none" w:sz="0" w:space="0" w:color="auto" w:frame="1"/>
        </w:rPr>
        <w:t>; bên lớp view như dưới đây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6C63AFB0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2ADD49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51C285D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2E957E2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381520A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1D920D3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0710F3E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306AD73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0DCF261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5EF4C9F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6FF42C5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0556073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5060459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18598B1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3E38D84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25CDF21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DFF9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41D3923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C9CDE3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OpenCVGUIView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CView</w:t>
            </w:r>
          </w:p>
          <w:p w14:paraId="59067B9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68C10B6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create from serialization only</w:t>
            </w:r>
          </w:p>
          <w:p w14:paraId="50DE5DC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OpenCVGUIView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7DC1924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DECLARE_DYNCREATE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OpenCVGUIView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0616BED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31A2EA6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Attributes</w:t>
            </w:r>
          </w:p>
          <w:p w14:paraId="520878F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14:paraId="2A168BD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E00136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RenderImage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CDC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23F4E46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Operations</w:t>
            </w:r>
          </w:p>
          <w:p w14:paraId="04EC288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72DB915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11659CDE" w14:textId="1C0A24A2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t>Sau đó định nghĩa hàm này bên file cpp như sau: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0FCA44B9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23FA24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5E40548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64F7B2B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0D90B22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030F9CE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0902DA6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4D8179C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7B28FE3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6EADE42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20170B1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2F10E6C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3672BC2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6AA83BA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5304F3D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000C7E1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7A4D13A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79F8312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4182AF4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4D8A6E3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52B200E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11D9731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5E21E72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55AE28F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23</w:t>
            </w:r>
          </w:p>
          <w:p w14:paraId="1566B5D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14:paraId="2059F93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14:paraId="36BA1768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14:paraId="1C20D09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14:paraId="31EFFD1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14:paraId="5ECD1DF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14:paraId="7E0378E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14:paraId="6643010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14:paraId="338B36C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14:paraId="7EC1EDF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14:paraId="70D4512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14:paraId="1C3B7A87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14:paraId="30D849A9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14:paraId="748EB03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14:paraId="210ADCF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14:paraId="38CB9F0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14:paraId="76A0012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14:paraId="7359A89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14:paraId="51A6485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14:paraId="7332A33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14:paraId="78ADA01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14:paraId="37E2B9D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14:paraId="10013FB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14:paraId="1AF5D63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14:paraId="64282FE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14:paraId="74C1CF8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14:paraId="4A42A955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14:paraId="7A670C8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14:paraId="5E57768C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14:paraId="5C6BB00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14:paraId="2A4BD35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81E5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 </w:t>
            </w:r>
          </w:p>
          <w:p w14:paraId="7EB149C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7268EE8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OpenCVGUIView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RenderImage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CDC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3E94702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5F9FC61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0F800B9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3E4A985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//......................block 1..............</w:t>
            </w:r>
          </w:p>
          <w:p w14:paraId="4EC4448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CRect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rectClient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5A86154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GetClientRect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&amp;rectClient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64EC53D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595A08C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CDC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memDC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6E1046D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memDC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CreateCompatibleDC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017A599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4DCB7AE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CBitmap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bmpMem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1235C3B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bmpMem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CreateCompatibleBitmap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rectClient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Width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rectClient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Height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());</w:t>
            </w:r>
          </w:p>
          <w:p w14:paraId="33A2D8D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096680C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CBitmap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pOldBitmap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memDC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SelectObject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&amp;bmpMem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3C66709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/////////////////////////////////////////////////////////</w:t>
            </w:r>
          </w:p>
          <w:p w14:paraId="40FA09B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5353F93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578D7CB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//......................block 2..............</w:t>
            </w:r>
          </w:p>
          <w:p w14:paraId="69F747D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//Insert image into document</w:t>
            </w:r>
          </w:p>
          <w:p w14:paraId="4E8C9DA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cx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rectClient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right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view client area width;</w:t>
            </w:r>
          </w:p>
          <w:p w14:paraId="038934F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cy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rectClient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bottom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view client area height;</w:t>
            </w:r>
          </w:p>
          <w:p w14:paraId="41C18FAB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39B165D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bx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cols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source bitmap width;</w:t>
            </w:r>
          </w:p>
          <w:p w14:paraId="659CD75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rows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source bitmap height;</w:t>
            </w:r>
          </w:p>
          <w:p w14:paraId="4CFD6C6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3134C92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vx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)((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bx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virtual document width;</w:t>
            </w:r>
          </w:p>
          <w:p w14:paraId="5115517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vy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)((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virtual document height;</w:t>
            </w:r>
          </w:p>
          <w:p w14:paraId="39E3A8A3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DC93D9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xSrc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5C4CDBE4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ySrc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0B9C946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nSrcWidth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bx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10F6978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nSrcHeight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5F1EE00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xDst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E85D7F8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yDst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2FBB13F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nDstWidth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vx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36FADB6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nDstHeight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vy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50BEE57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/////////////////////////////////////////////////////</w:t>
            </w:r>
          </w:p>
          <w:p w14:paraId="4676D0A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572FE4F2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//..............................block3....................</w:t>
            </w:r>
          </w:p>
          <w:p w14:paraId="636EF3ED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memDC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SetStretchBltMode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COLORONCOLOR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3290A70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StretchDIBits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memDC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m_hDC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xDst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yDst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nDstWidth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nDstHeight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</w:p>
          <w:p w14:paraId="7264D93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nSrcWidth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nSrcHeight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m_Mat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</w:p>
          <w:p w14:paraId="21EED24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m_pBmi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DIB_RGB_COLORS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SRCCOPY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6204BA0A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6A61F4D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BitBlt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rectClient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Width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rectClient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Height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&amp;memDC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SRCCOPY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4AFAA27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memDC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SelectObject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pOldBitmap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0C37783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bmpMem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DeleteObject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470B864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/////////////////////////////////////////////////////////////////</w:t>
            </w:r>
          </w:p>
          <w:p w14:paraId="202C649C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14:paraId="621C7B54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79B42A5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5DBB2853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lastRenderedPageBreak/>
        <w:t>Block1 là khối xử lý thiết lập môi trường bitmap cho view, để hiện thị được hình ảnh cho view</w:t>
      </w:r>
    </w:p>
    <w:p w14:paraId="7006DE0D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t>Block2 là lấy liệu hình ảnh đọc được từ opencv thông qua biến :</w:t>
      </w:r>
      <w:r w:rsidRPr="00CF6966">
        <w:rPr>
          <w:rStyle w:val="Strong"/>
          <w:rFonts w:ascii="inherit" w:hAnsi="inherit"/>
          <w:color w:val="444444"/>
          <w:sz w:val="28"/>
          <w:szCs w:val="28"/>
          <w:bdr w:val="none" w:sz="0" w:space="0" w:color="auto" w:frame="1"/>
          <w:lang w:val="vi-VN"/>
        </w:rPr>
        <w:t> pDoc-&gt;m_Mat</w:t>
      </w:r>
    </w:p>
    <w:p w14:paraId="52819A1F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t>Block3 là thực hiện việc đẩy dữ liệu trong m_Mat vào môi trường đồ họa của MFC thông qua hàm StretchDIBits</w:t>
      </w:r>
    </w:p>
    <w:p w14:paraId="51028BC6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lang w:val="vi-VN"/>
        </w:rPr>
      </w:pPr>
      <w:r w:rsidRPr="00CF6966">
        <w:rPr>
          <w:color w:val="444444"/>
          <w:sz w:val="28"/>
          <w:szCs w:val="28"/>
          <w:bdr w:val="none" w:sz="0" w:space="0" w:color="auto" w:frame="1"/>
          <w:lang w:val="vi-VN"/>
        </w:rPr>
        <w:t>Về cơ bản chúng ta ko đi sâu vào phần xử lý của hàm render vì đó là cơ chế của MFC, các bạn có thể tự tìm hiểu riêng.</w:t>
      </w:r>
    </w:p>
    <w:p w14:paraId="69B91613" w14:textId="77777777" w:rsidR="00F122BE" w:rsidRPr="00CF6966" w:rsidRDefault="00F122BE" w:rsidP="00F122B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lang w:val="vi-VN"/>
        </w:rPr>
      </w:pPr>
      <w:r w:rsidRPr="00CF6966">
        <w:rPr>
          <w:color w:val="444444"/>
          <w:lang w:val="vi-VN"/>
        </w:rPr>
        <w:t> </w:t>
      </w:r>
    </w:p>
    <w:p w14:paraId="5A23494B" w14:textId="38A6A909" w:rsidR="00F122BE" w:rsidRDefault="00F122BE" w:rsidP="00F122BE">
      <w:pPr>
        <w:textAlignment w:val="baseline"/>
        <w:rPr>
          <w:rFonts w:ascii="Courier New" w:hAnsi="Courier New" w:cs="Courier New"/>
          <w:color w:val="444444"/>
          <w:sz w:val="21"/>
          <w:szCs w:val="21"/>
        </w:rPr>
      </w:pPr>
      <w:r>
        <w:rPr>
          <w:color w:val="444444"/>
          <w:sz w:val="28"/>
          <w:szCs w:val="28"/>
          <w:bdr w:val="none" w:sz="0" w:space="0" w:color="auto" w:frame="1"/>
        </w:rPr>
        <w:t>Sau đó gọi hàm renderImage này trong hàm onDraw và bỏ comment đối số pDc của hàm OnDraw đi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838"/>
      </w:tblGrid>
      <w:tr w:rsidR="00F122BE" w14:paraId="2B95D59E" w14:textId="77777777" w:rsidTr="00F122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6BF9A4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4F8ECCC4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34526AC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58D6F32A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493B65CD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06BD579F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28D722B0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14:paraId="605A8F0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0D2EF31E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5D317002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4CA2D9B6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1E8704EB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3CD47121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3D04DCF3" w14:textId="77777777" w:rsidR="00F122BE" w:rsidRDefault="00F122BE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D2792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 </w:t>
            </w:r>
          </w:p>
          <w:p w14:paraId="6E040F5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2CCC52E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OpenCVGUIView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OnDraw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CDC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//nếu có comment đối số pDC thì bỏ đi</w:t>
            </w:r>
          </w:p>
          <w:p w14:paraId="3594E526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14:paraId="2C27A0FF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OpenCVGUIDoc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GetDocument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14:paraId="07582757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ASSERT_VALID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14:paraId="5BE9D9C5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!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14:paraId="35543801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14:paraId="7AF5453E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2E6E5549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RenderImage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pDoc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pDC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gọi hàm RenderImage tại đây</w:t>
            </w:r>
          </w:p>
          <w:p w14:paraId="59CA8B7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TODO: add draw code for native data here</w:t>
            </w:r>
          </w:p>
          <w:p w14:paraId="4A54313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14:paraId="1AEFCEB0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14:paraId="7CD8FE04" w14:textId="77777777" w:rsidR="00F122BE" w:rsidRDefault="00F122B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14:paraId="2E30D31C" w14:textId="77777777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lastRenderedPageBreak/>
        <w:t>Thực hiện build và test chương trình</w:t>
      </w:r>
    </w:p>
    <w:p w14:paraId="32A2489A" w14:textId="395E3B36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t>Các bạn chọn vào icon open và sau đó chọn một tấm ảnh</w:t>
      </w:r>
    </w:p>
    <w:p w14:paraId="16C8139D" w14:textId="77777777" w:rsidR="00F122BE" w:rsidRDefault="00F122BE" w:rsidP="00F122B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>
        <w:rPr>
          <w:color w:val="444444"/>
        </w:rPr>
        <w:fldChar w:fldCharType="begin"/>
      </w:r>
      <w:r>
        <w:rPr>
          <w:color w:val="444444"/>
        </w:rPr>
        <w:instrText xml:space="preserve"> INCLUDEPICTURE "https://phattrienphanmem123az.com/wp-content/uploads/2019/12/l1-1024x529.png" \* MERGEFORMATINET </w:instrText>
      </w:r>
      <w:r>
        <w:rPr>
          <w:color w:val="444444"/>
        </w:rPr>
        <w:fldChar w:fldCharType="separate"/>
      </w:r>
      <w:r w:rsidR="00CF6966">
        <w:rPr>
          <w:color w:val="444444"/>
        </w:rPr>
        <w:fldChar w:fldCharType="begin"/>
      </w:r>
      <w:r w:rsidR="00CF6966">
        <w:rPr>
          <w:color w:val="444444"/>
        </w:rPr>
        <w:instrText xml:space="preserve"> INCLUDEPICTURE  "https://phattrienphanmem123az.com/wp-content/uploads/2019/12/l1-1024x529.png" \* MERGEFORMATINET </w:instrText>
      </w:r>
      <w:r w:rsidR="00CF6966">
        <w:rPr>
          <w:color w:val="444444"/>
        </w:rPr>
        <w:fldChar w:fldCharType="separate"/>
      </w:r>
      <w:r w:rsidR="00CF6966">
        <w:rPr>
          <w:color w:val="444444"/>
        </w:rPr>
        <w:pict w14:anchorId="06E2C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99.45pt;height:309.75pt">
            <v:imagedata r:id="rId13" r:href="rId14"/>
          </v:shape>
        </w:pict>
      </w:r>
      <w:r w:rsidR="00CF6966">
        <w:rPr>
          <w:color w:val="444444"/>
        </w:rPr>
        <w:fldChar w:fldCharType="end"/>
      </w:r>
      <w:r>
        <w:rPr>
          <w:color w:val="444444"/>
        </w:rPr>
        <w:fldChar w:fldCharType="end"/>
      </w:r>
    </w:p>
    <w:p w14:paraId="14A53572" w14:textId="77777777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t>Kết quả thành công sẽ là như sau:</w:t>
      </w:r>
    </w:p>
    <w:p w14:paraId="21000DDD" w14:textId="77777777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t>Các bạn sẽ thấy xuất hiện một view thứ 2 và view này hiển thị được hình ảnh chúng ta cần load</w:t>
      </w:r>
    </w:p>
    <w:p w14:paraId="1A209AA6" w14:textId="77777777" w:rsidR="00F122BE" w:rsidRDefault="00F122BE" w:rsidP="00F122B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>
        <w:rPr>
          <w:color w:val="444444"/>
        </w:rPr>
        <w:lastRenderedPageBreak/>
        <w:fldChar w:fldCharType="begin"/>
      </w:r>
      <w:r>
        <w:rPr>
          <w:color w:val="444444"/>
        </w:rPr>
        <w:instrText xml:space="preserve"> INCLUDEPICTURE "https://phattrienphanmem123az.com/wp-content/uploads/2019/12/l2-1024x417.png" \* MERGEFORMATINET </w:instrText>
      </w:r>
      <w:r>
        <w:rPr>
          <w:color w:val="444444"/>
        </w:rPr>
        <w:fldChar w:fldCharType="separate"/>
      </w:r>
      <w:r w:rsidR="00CF6966">
        <w:rPr>
          <w:color w:val="444444"/>
        </w:rPr>
        <w:fldChar w:fldCharType="begin"/>
      </w:r>
      <w:r w:rsidR="00CF6966">
        <w:rPr>
          <w:color w:val="444444"/>
        </w:rPr>
        <w:instrText xml:space="preserve"> INCLUDEPICTURE  "https://phattrienphanmem123az.com/wp-content/uploads/2019/12/l2-1024x417.png" \* MERGEFORMATINET </w:instrText>
      </w:r>
      <w:r w:rsidR="00CF6966">
        <w:rPr>
          <w:color w:val="444444"/>
        </w:rPr>
        <w:fldChar w:fldCharType="separate"/>
      </w:r>
      <w:r w:rsidR="00CF6966">
        <w:rPr>
          <w:color w:val="444444"/>
        </w:rPr>
        <w:pict w14:anchorId="4456ABD9">
          <v:shape id="_x0000_i1026" type="#_x0000_t75" alt="" style="width:599.45pt;height:244.45pt">
            <v:imagedata r:id="rId15" r:href="rId16"/>
          </v:shape>
        </w:pict>
      </w:r>
      <w:r w:rsidR="00CF6966">
        <w:rPr>
          <w:color w:val="444444"/>
        </w:rPr>
        <w:fldChar w:fldCharType="end"/>
      </w:r>
      <w:r>
        <w:rPr>
          <w:color w:val="444444"/>
        </w:rPr>
        <w:fldChar w:fldCharType="end"/>
      </w:r>
    </w:p>
    <w:p w14:paraId="6FD99118" w14:textId="77777777" w:rsidR="00F122BE" w:rsidRDefault="00F122BE" w:rsidP="00F12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>
        <w:rPr>
          <w:color w:val="444444"/>
          <w:sz w:val="28"/>
          <w:szCs w:val="28"/>
          <w:bdr w:val="none" w:sz="0" w:space="0" w:color="auto" w:frame="1"/>
        </w:rPr>
        <w:t>Ok đến đây là chúng ta đã hoàn thành được bài 1 về cách load ảnh bằng opencv</w:t>
      </w:r>
    </w:p>
    <w:p w14:paraId="0622CF9C" w14:textId="77777777" w:rsidR="008D70E9" w:rsidRPr="008D70E9" w:rsidRDefault="008D70E9" w:rsidP="008D70E9">
      <w:pPr>
        <w:rPr>
          <w:lang w:val="en-US"/>
        </w:rPr>
      </w:pPr>
      <w:bookmarkStart w:id="16" w:name="_GoBack"/>
      <w:bookmarkEnd w:id="16"/>
    </w:p>
    <w:sectPr w:rsidR="008D70E9" w:rsidRPr="008D70E9" w:rsidSect="00342313">
      <w:footerReference w:type="default" r:id="rId17"/>
      <w:pgSz w:w="12240" w:h="15840" w:code="1"/>
      <w:pgMar w:top="151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27794" w14:textId="77777777" w:rsidR="00A56239" w:rsidRDefault="00A56239">
      <w:r>
        <w:separator/>
      </w:r>
    </w:p>
  </w:endnote>
  <w:endnote w:type="continuationSeparator" w:id="0">
    <w:p w14:paraId="0C7BB329" w14:textId="77777777" w:rsidR="00A56239" w:rsidRDefault="00A5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F6966" w14:paraId="7962515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4F18C60" w14:textId="77777777" w:rsidR="00CF6966" w:rsidRPr="007A1DE8" w:rsidRDefault="00CF6966" w:rsidP="005F7241">
          <w:pPr>
            <w:pStyle w:val="Header"/>
            <w:ind w:left="0" w:firstLine="0"/>
            <w:rPr>
              <w:lang w:val="en-US"/>
            </w:rPr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A31B7C" w14:textId="6F70EDAA" w:rsidR="00CF6966" w:rsidRDefault="00CF6966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E66B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BD85D83" w14:textId="77777777" w:rsidR="00CF6966" w:rsidRDefault="00CF6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8E0DA" w14:textId="77777777" w:rsidR="00A56239" w:rsidRDefault="00A56239">
      <w:r>
        <w:separator/>
      </w:r>
    </w:p>
  </w:footnote>
  <w:footnote w:type="continuationSeparator" w:id="0">
    <w:p w14:paraId="1ED4B02E" w14:textId="77777777" w:rsidR="00A56239" w:rsidRDefault="00A56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80CA3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BA7D01"/>
    <w:multiLevelType w:val="hybridMultilevel"/>
    <w:tmpl w:val="0C14C142"/>
    <w:lvl w:ilvl="0" w:tplc="186438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B8929BE"/>
    <w:multiLevelType w:val="hybridMultilevel"/>
    <w:tmpl w:val="4CC21B10"/>
    <w:lvl w:ilvl="0" w:tplc="9360620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AFB4AA4"/>
    <w:multiLevelType w:val="hybridMultilevel"/>
    <w:tmpl w:val="2EF024FE"/>
    <w:lvl w:ilvl="0" w:tplc="AF56ED0A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FA410E3"/>
    <w:multiLevelType w:val="hybridMultilevel"/>
    <w:tmpl w:val="08F4BA94"/>
    <w:lvl w:ilvl="0" w:tplc="5BEE102E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EE836E3"/>
    <w:multiLevelType w:val="hybridMultilevel"/>
    <w:tmpl w:val="B7DAAE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AE7CC5"/>
    <w:multiLevelType w:val="hybridMultilevel"/>
    <w:tmpl w:val="C494F3D0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EFD242A"/>
    <w:multiLevelType w:val="hybridMultilevel"/>
    <w:tmpl w:val="15408210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2100238"/>
    <w:multiLevelType w:val="hybridMultilevel"/>
    <w:tmpl w:val="E50A77E8"/>
    <w:lvl w:ilvl="0" w:tplc="E2DA732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B16CB1"/>
    <w:multiLevelType w:val="hybridMultilevel"/>
    <w:tmpl w:val="9D9E5EC2"/>
    <w:lvl w:ilvl="0" w:tplc="CC84727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331754F"/>
    <w:multiLevelType w:val="hybridMultilevel"/>
    <w:tmpl w:val="548618EC"/>
    <w:lvl w:ilvl="0" w:tplc="925EB64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5288B"/>
    <w:multiLevelType w:val="hybridMultilevel"/>
    <w:tmpl w:val="E03C0944"/>
    <w:lvl w:ilvl="0" w:tplc="94E48A94">
      <w:numFmt w:val="bullet"/>
      <w:lvlText w:val="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FC916BE"/>
    <w:multiLevelType w:val="hybridMultilevel"/>
    <w:tmpl w:val="7D0EDFF2"/>
    <w:lvl w:ilvl="0" w:tplc="CC84727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13"/>
  </w:num>
  <w:num w:numId="12">
    <w:abstractNumId w:val="8"/>
  </w:num>
  <w:num w:numId="13">
    <w:abstractNumId w:val="2"/>
  </w:num>
  <w:num w:numId="14">
    <w:abstractNumId w:val="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4"/>
  </w:num>
  <w:num w:numId="1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1DE8"/>
    <w:rsid w:val="00020FC9"/>
    <w:rsid w:val="00025007"/>
    <w:rsid w:val="0003138C"/>
    <w:rsid w:val="000519D9"/>
    <w:rsid w:val="000757AB"/>
    <w:rsid w:val="00075E91"/>
    <w:rsid w:val="000862E8"/>
    <w:rsid w:val="000A2382"/>
    <w:rsid w:val="000A59AA"/>
    <w:rsid w:val="000A6D76"/>
    <w:rsid w:val="000C0CA8"/>
    <w:rsid w:val="000C3285"/>
    <w:rsid w:val="000C6DF3"/>
    <w:rsid w:val="000E66B1"/>
    <w:rsid w:val="000E7116"/>
    <w:rsid w:val="00120FBD"/>
    <w:rsid w:val="00135914"/>
    <w:rsid w:val="00166A4B"/>
    <w:rsid w:val="00192D2D"/>
    <w:rsid w:val="001B3349"/>
    <w:rsid w:val="001C601B"/>
    <w:rsid w:val="0020637A"/>
    <w:rsid w:val="00206A2C"/>
    <w:rsid w:val="00221A67"/>
    <w:rsid w:val="002308D5"/>
    <w:rsid w:val="00244A7F"/>
    <w:rsid w:val="002539BE"/>
    <w:rsid w:val="002572AA"/>
    <w:rsid w:val="00266429"/>
    <w:rsid w:val="0026775D"/>
    <w:rsid w:val="00295635"/>
    <w:rsid w:val="002C18F5"/>
    <w:rsid w:val="002D3379"/>
    <w:rsid w:val="002E04F1"/>
    <w:rsid w:val="0031511D"/>
    <w:rsid w:val="00317183"/>
    <w:rsid w:val="00342313"/>
    <w:rsid w:val="00343FF0"/>
    <w:rsid w:val="00344BD6"/>
    <w:rsid w:val="00354350"/>
    <w:rsid w:val="003548A8"/>
    <w:rsid w:val="003667AC"/>
    <w:rsid w:val="003747E6"/>
    <w:rsid w:val="003910B2"/>
    <w:rsid w:val="00395A20"/>
    <w:rsid w:val="003B417B"/>
    <w:rsid w:val="003E15D0"/>
    <w:rsid w:val="003E5AEA"/>
    <w:rsid w:val="004176B5"/>
    <w:rsid w:val="0042054F"/>
    <w:rsid w:val="004425AB"/>
    <w:rsid w:val="004701AF"/>
    <w:rsid w:val="00487E50"/>
    <w:rsid w:val="00495414"/>
    <w:rsid w:val="004B7CC9"/>
    <w:rsid w:val="004C7428"/>
    <w:rsid w:val="004E0825"/>
    <w:rsid w:val="004E1444"/>
    <w:rsid w:val="005148DC"/>
    <w:rsid w:val="00517371"/>
    <w:rsid w:val="005225F9"/>
    <w:rsid w:val="00530B47"/>
    <w:rsid w:val="005777CF"/>
    <w:rsid w:val="00583D19"/>
    <w:rsid w:val="00592AA2"/>
    <w:rsid w:val="005A1025"/>
    <w:rsid w:val="005C6B34"/>
    <w:rsid w:val="005E5573"/>
    <w:rsid w:val="005F3047"/>
    <w:rsid w:val="005F5BF8"/>
    <w:rsid w:val="005F7241"/>
    <w:rsid w:val="0060508F"/>
    <w:rsid w:val="006052ED"/>
    <w:rsid w:val="0060620E"/>
    <w:rsid w:val="00615BF1"/>
    <w:rsid w:val="006257BE"/>
    <w:rsid w:val="00656DDD"/>
    <w:rsid w:val="006712B7"/>
    <w:rsid w:val="006747BF"/>
    <w:rsid w:val="00683B79"/>
    <w:rsid w:val="00685150"/>
    <w:rsid w:val="006855DC"/>
    <w:rsid w:val="00692F79"/>
    <w:rsid w:val="00695B0A"/>
    <w:rsid w:val="00696B1E"/>
    <w:rsid w:val="006A091C"/>
    <w:rsid w:val="006A1615"/>
    <w:rsid w:val="006B004B"/>
    <w:rsid w:val="006C7EAB"/>
    <w:rsid w:val="006D1094"/>
    <w:rsid w:val="006E205C"/>
    <w:rsid w:val="006E420F"/>
    <w:rsid w:val="006F3AAA"/>
    <w:rsid w:val="007114A7"/>
    <w:rsid w:val="00715F16"/>
    <w:rsid w:val="0073142D"/>
    <w:rsid w:val="007338F6"/>
    <w:rsid w:val="00741C42"/>
    <w:rsid w:val="007533F9"/>
    <w:rsid w:val="00757E11"/>
    <w:rsid w:val="00776B6A"/>
    <w:rsid w:val="007808D8"/>
    <w:rsid w:val="007A006D"/>
    <w:rsid w:val="007A1DE8"/>
    <w:rsid w:val="007A4815"/>
    <w:rsid w:val="007A6AA4"/>
    <w:rsid w:val="007D5FA9"/>
    <w:rsid w:val="007E1139"/>
    <w:rsid w:val="007F00BB"/>
    <w:rsid w:val="007F21C9"/>
    <w:rsid w:val="0082012F"/>
    <w:rsid w:val="008243D9"/>
    <w:rsid w:val="00861482"/>
    <w:rsid w:val="008822A3"/>
    <w:rsid w:val="008A2DBD"/>
    <w:rsid w:val="008D3E1E"/>
    <w:rsid w:val="008D70E9"/>
    <w:rsid w:val="008E52F0"/>
    <w:rsid w:val="008F43DF"/>
    <w:rsid w:val="0090167D"/>
    <w:rsid w:val="00903C3D"/>
    <w:rsid w:val="0091318B"/>
    <w:rsid w:val="00913448"/>
    <w:rsid w:val="00917E0B"/>
    <w:rsid w:val="00973168"/>
    <w:rsid w:val="00984338"/>
    <w:rsid w:val="0099744F"/>
    <w:rsid w:val="009B2AFC"/>
    <w:rsid w:val="009B34D7"/>
    <w:rsid w:val="009D5875"/>
    <w:rsid w:val="009E149E"/>
    <w:rsid w:val="009E3A7C"/>
    <w:rsid w:val="009F5A3B"/>
    <w:rsid w:val="00A14758"/>
    <w:rsid w:val="00A1729D"/>
    <w:rsid w:val="00A33ADA"/>
    <w:rsid w:val="00A56239"/>
    <w:rsid w:val="00A638EF"/>
    <w:rsid w:val="00B00F0B"/>
    <w:rsid w:val="00B10D6B"/>
    <w:rsid w:val="00B20718"/>
    <w:rsid w:val="00B53652"/>
    <w:rsid w:val="00B54D6A"/>
    <w:rsid w:val="00B669B8"/>
    <w:rsid w:val="00B72A7C"/>
    <w:rsid w:val="00B91250"/>
    <w:rsid w:val="00B92CBD"/>
    <w:rsid w:val="00BB1153"/>
    <w:rsid w:val="00BB2365"/>
    <w:rsid w:val="00BB5444"/>
    <w:rsid w:val="00BB61A1"/>
    <w:rsid w:val="00BC0FCA"/>
    <w:rsid w:val="00BE4D65"/>
    <w:rsid w:val="00BF13A5"/>
    <w:rsid w:val="00BF1B32"/>
    <w:rsid w:val="00C12F93"/>
    <w:rsid w:val="00C404BB"/>
    <w:rsid w:val="00C465B9"/>
    <w:rsid w:val="00C50B81"/>
    <w:rsid w:val="00C578EC"/>
    <w:rsid w:val="00C672BF"/>
    <w:rsid w:val="00C74D6D"/>
    <w:rsid w:val="00CA3F99"/>
    <w:rsid w:val="00CA52C8"/>
    <w:rsid w:val="00CB2BE8"/>
    <w:rsid w:val="00CB323F"/>
    <w:rsid w:val="00CE1679"/>
    <w:rsid w:val="00CF6966"/>
    <w:rsid w:val="00D234F3"/>
    <w:rsid w:val="00D34385"/>
    <w:rsid w:val="00D5602D"/>
    <w:rsid w:val="00D82D45"/>
    <w:rsid w:val="00D84CED"/>
    <w:rsid w:val="00DA25B9"/>
    <w:rsid w:val="00DA2A6D"/>
    <w:rsid w:val="00DB2F1F"/>
    <w:rsid w:val="00DB7AF2"/>
    <w:rsid w:val="00DF3302"/>
    <w:rsid w:val="00E10AE9"/>
    <w:rsid w:val="00E1432F"/>
    <w:rsid w:val="00E20AB2"/>
    <w:rsid w:val="00E27A94"/>
    <w:rsid w:val="00E50910"/>
    <w:rsid w:val="00E56A64"/>
    <w:rsid w:val="00E644C9"/>
    <w:rsid w:val="00E65D44"/>
    <w:rsid w:val="00E954E7"/>
    <w:rsid w:val="00E95D0C"/>
    <w:rsid w:val="00EC4D88"/>
    <w:rsid w:val="00EC7239"/>
    <w:rsid w:val="00EE6EE4"/>
    <w:rsid w:val="00F00236"/>
    <w:rsid w:val="00F122BE"/>
    <w:rsid w:val="00F30E4E"/>
    <w:rsid w:val="00F46070"/>
    <w:rsid w:val="00F56F75"/>
    <w:rsid w:val="00F77B6D"/>
    <w:rsid w:val="00FA417C"/>
    <w:rsid w:val="00FC5353"/>
    <w:rsid w:val="00F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08850"/>
  <w15:chartTrackingRefBased/>
  <w15:docId w15:val="{1A4B8948-F14B-4674-AE30-1458C0E7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 w:qFormat="1"/>
    <w:lsdException w:name="toc 2" w:uiPriority="39" w:qFormat="1"/>
    <w:lsdException w:name="toc 3" w:uiPriority="39" w:qFormat="1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Body Text" w:uiPriority="99"/>
    <w:lsdException w:name="Subtitle" w:uiPriority="99" w:qFormat="1"/>
    <w:lsdException w:name="Body Text 2" w:uiPriority="99"/>
    <w:lsdException w:name="Body Text 3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Document Map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AB"/>
    <w:pPr>
      <w:widowControl w:val="0"/>
      <w:spacing w:line="240" w:lineRule="atLeast"/>
      <w:ind w:left="714" w:hanging="357"/>
    </w:pPr>
    <w:rPr>
      <w:sz w:val="26"/>
      <w:szCs w:val="24"/>
      <w:lang w:val="vi-VN" w:eastAsia="en-US"/>
    </w:rPr>
  </w:style>
  <w:style w:type="paragraph" w:styleId="Heading1">
    <w:name w:val="heading 1"/>
    <w:basedOn w:val="Normal"/>
    <w:next w:val="Normal"/>
    <w:link w:val="Heading1Char"/>
    <w:qFormat/>
    <w:rsid w:val="006F3AAA"/>
    <w:pPr>
      <w:keepNext/>
      <w:numPr>
        <w:numId w:val="1"/>
      </w:numPr>
      <w:spacing w:before="120" w:after="60"/>
      <w:outlineLvl w:val="0"/>
    </w:pPr>
    <w:rPr>
      <w:b/>
      <w:color w:val="548DD4"/>
      <w:sz w:val="28"/>
    </w:rPr>
  </w:style>
  <w:style w:type="paragraph" w:styleId="Heading2">
    <w:name w:val="heading 2"/>
    <w:basedOn w:val="Heading1"/>
    <w:next w:val="Normal"/>
    <w:link w:val="Heading2Char"/>
    <w:qFormat/>
    <w:rsid w:val="006F3AAA"/>
    <w:pPr>
      <w:numPr>
        <w:ilvl w:val="1"/>
      </w:numPr>
      <w:outlineLvl w:val="1"/>
    </w:pPr>
    <w:rPr>
      <w:color w:val="auto"/>
      <w:sz w:val="26"/>
    </w:rPr>
  </w:style>
  <w:style w:type="paragraph" w:styleId="Heading3">
    <w:name w:val="heading 3"/>
    <w:basedOn w:val="Heading1"/>
    <w:next w:val="Normal"/>
    <w:link w:val="Heading3Char"/>
    <w:qFormat/>
    <w:rsid w:val="00343FF0"/>
    <w:pPr>
      <w:numPr>
        <w:ilvl w:val="2"/>
      </w:numPr>
      <w:outlineLvl w:val="2"/>
    </w:pPr>
    <w:rPr>
      <w:i/>
      <w:color w:val="auto"/>
      <w:sz w:val="26"/>
    </w:rPr>
  </w:style>
  <w:style w:type="paragraph" w:styleId="Heading4">
    <w:name w:val="heading 4"/>
    <w:basedOn w:val="Heading1"/>
    <w:next w:val="Normal"/>
    <w:link w:val="Heading4Char"/>
    <w:qFormat/>
    <w:rsid w:val="006F3AAA"/>
    <w:pPr>
      <w:numPr>
        <w:ilvl w:val="3"/>
      </w:numPr>
      <w:outlineLvl w:val="3"/>
    </w:pPr>
    <w:rPr>
      <w:b w:val="0"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uiPriority w:val="99"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120"/>
      <w:ind w:left="0"/>
    </w:pPr>
    <w:rPr>
      <w:rFonts w:ascii="Calibri" w:hAnsi="Calibri" w:cs="Calibri"/>
      <w:b/>
      <w:bCs/>
      <w:i/>
      <w:iCs/>
      <w:sz w:val="24"/>
    </w:rPr>
  </w:style>
  <w:style w:type="paragraph" w:styleId="TOC2">
    <w:name w:val="toc 2"/>
    <w:basedOn w:val="Normal"/>
    <w:next w:val="Normal"/>
    <w:uiPriority w:val="39"/>
    <w:qFormat/>
    <w:pPr>
      <w:spacing w:before="120"/>
      <w:ind w:left="26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qFormat/>
    <w:pPr>
      <w:ind w:left="520"/>
    </w:pPr>
    <w:rPr>
      <w:rFonts w:ascii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pPr>
      <w:keepLines/>
      <w:spacing w:after="120"/>
      <w:ind w:left="720"/>
    </w:pPr>
  </w:style>
  <w:style w:type="paragraph" w:customStyle="1" w:styleId="Paragraph3">
    <w:name w:val="Paragraph3"/>
    <w:basedOn w:val="Paragraph1"/>
    <w:uiPriority w:val="99"/>
    <w:pPr>
      <w:ind w:left="1530"/>
    </w:p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uiPriority w:val="99"/>
    <w:pPr>
      <w:ind w:left="2250"/>
    </w:pPr>
  </w:style>
  <w:style w:type="paragraph" w:styleId="TOC4">
    <w:name w:val="toc 4"/>
    <w:basedOn w:val="Normal"/>
    <w:next w:val="Normal"/>
    <w:uiPriority w:val="99"/>
    <w:semiHidden/>
    <w:pPr>
      <w:ind w:left="78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99"/>
    <w:semiHidden/>
    <w:pPr>
      <w:ind w:left="104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99"/>
    <w:semiHidden/>
    <w:pPr>
      <w:ind w:left="13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uiPriority w:val="99"/>
    <w:semiHidden/>
    <w:pPr>
      <w:ind w:left="156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99"/>
    <w:semiHidden/>
    <w:pPr>
      <w:ind w:left="182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uiPriority w:val="99"/>
    <w:semiHidden/>
    <w:pPr>
      <w:ind w:left="2080"/>
    </w:pPr>
    <w:rPr>
      <w:rFonts w:ascii="Calibri" w:hAnsi="Calibri" w:cs="Calibri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link w:val="BodyText3Char"/>
    <w:uiPriority w:val="99"/>
    <w:pPr>
      <w:widowControl/>
      <w:spacing w:line="240" w:lineRule="auto"/>
    </w:pPr>
    <w:rPr>
      <w:snapToGrid w:val="0"/>
      <w:sz w:val="24"/>
    </w:rPr>
  </w:style>
  <w:style w:type="paragraph" w:customStyle="1" w:styleId="ToDoItem">
    <w:name w:val="To Do Item"/>
    <w:basedOn w:val="Normal"/>
    <w:uiPriority w:val="99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5F304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List2-Accent5">
    <w:name w:val="Medium List 2 Accent 5"/>
    <w:basedOn w:val="TableNormal"/>
    <w:uiPriority w:val="66"/>
    <w:rsid w:val="005F3047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B5365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3F9"/>
    <w:pPr>
      <w:keepLines/>
      <w:widowControl/>
      <w:numPr>
        <w:numId w:val="0"/>
      </w:numPr>
      <w:spacing w:before="480" w:after="0" w:line="276" w:lineRule="auto"/>
      <w:outlineLvl w:val="9"/>
    </w:pPr>
    <w:rPr>
      <w:bCs/>
      <w:color w:val="365F91"/>
      <w:szCs w:val="28"/>
      <w:lang w:val="en-US"/>
    </w:rPr>
  </w:style>
  <w:style w:type="character" w:styleId="Hyperlink">
    <w:name w:val="Hyperlink"/>
    <w:uiPriority w:val="99"/>
    <w:unhideWhenUsed/>
    <w:rsid w:val="007533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533F9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7533F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57E11"/>
    <w:pPr>
      <w:ind w:left="720"/>
    </w:pPr>
  </w:style>
  <w:style w:type="character" w:customStyle="1" w:styleId="crayon-h">
    <w:name w:val="crayon-h"/>
    <w:rsid w:val="00615BF1"/>
  </w:style>
  <w:style w:type="character" w:customStyle="1" w:styleId="crayon-e">
    <w:name w:val="crayon-e"/>
    <w:rsid w:val="00615BF1"/>
  </w:style>
  <w:style w:type="character" w:customStyle="1" w:styleId="crayon-sy">
    <w:name w:val="crayon-sy"/>
    <w:rsid w:val="00615BF1"/>
  </w:style>
  <w:style w:type="character" w:customStyle="1" w:styleId="crayon-cn">
    <w:name w:val="crayon-cn"/>
    <w:rsid w:val="00615BF1"/>
  </w:style>
  <w:style w:type="character" w:customStyle="1" w:styleId="crayon-v">
    <w:name w:val="crayon-v"/>
    <w:rsid w:val="00615BF1"/>
  </w:style>
  <w:style w:type="paragraph" w:styleId="NormalWeb">
    <w:name w:val="Normal (Web)"/>
    <w:basedOn w:val="Normal"/>
    <w:uiPriority w:val="99"/>
    <w:unhideWhenUsed/>
    <w:rsid w:val="00615BF1"/>
    <w:pPr>
      <w:widowControl/>
      <w:spacing w:before="100" w:beforeAutospacing="1" w:after="100" w:afterAutospacing="1" w:line="240" w:lineRule="auto"/>
      <w:ind w:left="0" w:firstLine="0"/>
    </w:pPr>
    <w:rPr>
      <w:sz w:val="24"/>
      <w:lang w:val="en-US"/>
    </w:rPr>
  </w:style>
  <w:style w:type="table" w:styleId="MediumGrid3">
    <w:name w:val="Medium Grid 3"/>
    <w:basedOn w:val="TableNormal"/>
    <w:uiPriority w:val="69"/>
    <w:rsid w:val="00615BF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customStyle="1" w:styleId="crayon-o">
    <w:name w:val="crayon-o"/>
    <w:rsid w:val="00E56A64"/>
  </w:style>
  <w:style w:type="character" w:customStyle="1" w:styleId="crayon-c">
    <w:name w:val="crayon-c"/>
    <w:rsid w:val="00E56A64"/>
  </w:style>
  <w:style w:type="table" w:styleId="GridTable5Dark">
    <w:name w:val="Grid Table 5 Dark"/>
    <w:basedOn w:val="TableNormal"/>
    <w:uiPriority w:val="50"/>
    <w:rsid w:val="00E56A6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character" w:customStyle="1" w:styleId="crayon-p">
    <w:name w:val="crayon-p"/>
    <w:rsid w:val="005A1025"/>
  </w:style>
  <w:style w:type="character" w:customStyle="1" w:styleId="crayon-t">
    <w:name w:val="crayon-t"/>
    <w:rsid w:val="005A1025"/>
  </w:style>
  <w:style w:type="character" w:customStyle="1" w:styleId="crayon-st">
    <w:name w:val="crayon-st"/>
    <w:rsid w:val="005A1025"/>
  </w:style>
  <w:style w:type="character" w:customStyle="1" w:styleId="crayon-s">
    <w:name w:val="crayon-s"/>
    <w:rsid w:val="005A1025"/>
  </w:style>
  <w:style w:type="table" w:styleId="GridTable4">
    <w:name w:val="Grid Table 4"/>
    <w:basedOn w:val="TableNormal"/>
    <w:uiPriority w:val="49"/>
    <w:rsid w:val="005A102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eading1Char">
    <w:name w:val="Heading 1 Char"/>
    <w:link w:val="Heading1"/>
    <w:rsid w:val="000862E8"/>
    <w:rPr>
      <w:b/>
      <w:color w:val="548DD4"/>
      <w:sz w:val="28"/>
      <w:szCs w:val="24"/>
      <w:lang w:val="vi-VN"/>
    </w:rPr>
  </w:style>
  <w:style w:type="character" w:customStyle="1" w:styleId="Heading2Char">
    <w:name w:val="Heading 2 Char"/>
    <w:link w:val="Heading2"/>
    <w:rsid w:val="000862E8"/>
    <w:rPr>
      <w:b/>
      <w:sz w:val="26"/>
      <w:szCs w:val="24"/>
      <w:lang w:val="vi-VN"/>
    </w:rPr>
  </w:style>
  <w:style w:type="character" w:customStyle="1" w:styleId="Heading3Char">
    <w:name w:val="Heading 3 Char"/>
    <w:link w:val="Heading3"/>
    <w:rsid w:val="000862E8"/>
    <w:rPr>
      <w:b/>
      <w:i/>
      <w:sz w:val="26"/>
      <w:szCs w:val="24"/>
      <w:lang w:val="vi-VN"/>
    </w:rPr>
  </w:style>
  <w:style w:type="character" w:customStyle="1" w:styleId="Heading4Char">
    <w:name w:val="Heading 4 Char"/>
    <w:link w:val="Heading4"/>
    <w:rsid w:val="000862E8"/>
    <w:rPr>
      <w:szCs w:val="24"/>
      <w:lang w:val="vi-VN"/>
    </w:rPr>
  </w:style>
  <w:style w:type="character" w:customStyle="1" w:styleId="Heading5Char">
    <w:name w:val="Heading 5 Char"/>
    <w:link w:val="Heading5"/>
    <w:uiPriority w:val="9"/>
    <w:rsid w:val="000862E8"/>
    <w:rPr>
      <w:sz w:val="22"/>
      <w:szCs w:val="24"/>
      <w:lang w:val="vi-VN"/>
    </w:rPr>
  </w:style>
  <w:style w:type="character" w:customStyle="1" w:styleId="Heading6Char">
    <w:name w:val="Heading 6 Char"/>
    <w:link w:val="Heading6"/>
    <w:uiPriority w:val="9"/>
    <w:rsid w:val="000862E8"/>
    <w:rPr>
      <w:i/>
      <w:sz w:val="22"/>
      <w:szCs w:val="24"/>
      <w:lang w:val="vi-VN"/>
    </w:rPr>
  </w:style>
  <w:style w:type="character" w:customStyle="1" w:styleId="Heading7Char">
    <w:name w:val="Heading 7 Char"/>
    <w:link w:val="Heading7"/>
    <w:uiPriority w:val="99"/>
    <w:rsid w:val="000862E8"/>
    <w:rPr>
      <w:sz w:val="26"/>
      <w:szCs w:val="24"/>
      <w:lang w:val="vi-VN"/>
    </w:rPr>
  </w:style>
  <w:style w:type="character" w:customStyle="1" w:styleId="Heading8Char">
    <w:name w:val="Heading 8 Char"/>
    <w:link w:val="Heading8"/>
    <w:uiPriority w:val="99"/>
    <w:rsid w:val="000862E8"/>
    <w:rPr>
      <w:i/>
      <w:sz w:val="26"/>
      <w:szCs w:val="24"/>
      <w:lang w:val="vi-VN"/>
    </w:rPr>
  </w:style>
  <w:style w:type="character" w:customStyle="1" w:styleId="Heading9Char">
    <w:name w:val="Heading 9 Char"/>
    <w:link w:val="Heading9"/>
    <w:uiPriority w:val="99"/>
    <w:rsid w:val="000862E8"/>
    <w:rPr>
      <w:b/>
      <w:i/>
      <w:sz w:val="18"/>
      <w:szCs w:val="24"/>
      <w:lang w:val="vi-VN"/>
    </w:rPr>
  </w:style>
  <w:style w:type="character" w:styleId="FollowedHyperlink">
    <w:name w:val="FollowedHyperlink"/>
    <w:uiPriority w:val="99"/>
    <w:unhideWhenUsed/>
    <w:rsid w:val="000862E8"/>
    <w:rPr>
      <w:color w:val="800080"/>
      <w:u w:val="single"/>
    </w:rPr>
  </w:style>
  <w:style w:type="paragraph" w:customStyle="1" w:styleId="msonormal0">
    <w:name w:val="msonormal"/>
    <w:basedOn w:val="Normal"/>
    <w:rsid w:val="000862E8"/>
    <w:pPr>
      <w:widowControl/>
      <w:spacing w:before="100" w:beforeAutospacing="1" w:after="100" w:afterAutospacing="1" w:line="240" w:lineRule="auto"/>
      <w:ind w:left="0" w:firstLine="0"/>
    </w:pPr>
    <w:rPr>
      <w:sz w:val="24"/>
      <w:lang w:val="en-US"/>
    </w:rPr>
  </w:style>
  <w:style w:type="character" w:customStyle="1" w:styleId="FootnoteTextChar">
    <w:name w:val="Footnote Text Char"/>
    <w:link w:val="FootnoteText"/>
    <w:uiPriority w:val="99"/>
    <w:semiHidden/>
    <w:rsid w:val="000862E8"/>
    <w:rPr>
      <w:rFonts w:ascii="Helvetica" w:hAnsi="Helvetica"/>
      <w:sz w:val="16"/>
      <w:szCs w:val="24"/>
      <w:lang w:val="vi-VN"/>
    </w:rPr>
  </w:style>
  <w:style w:type="character" w:customStyle="1" w:styleId="HeaderChar">
    <w:name w:val="Header Char"/>
    <w:link w:val="Header"/>
    <w:uiPriority w:val="99"/>
    <w:rsid w:val="000862E8"/>
    <w:rPr>
      <w:sz w:val="26"/>
      <w:szCs w:val="24"/>
      <w:lang w:val="vi-VN"/>
    </w:rPr>
  </w:style>
  <w:style w:type="character" w:customStyle="1" w:styleId="FooterChar">
    <w:name w:val="Footer Char"/>
    <w:link w:val="Footer"/>
    <w:uiPriority w:val="99"/>
    <w:rsid w:val="000862E8"/>
    <w:rPr>
      <w:sz w:val="26"/>
      <w:szCs w:val="24"/>
      <w:lang w:val="vi-VN"/>
    </w:rPr>
  </w:style>
  <w:style w:type="character" w:customStyle="1" w:styleId="TitleChar">
    <w:name w:val="Title Char"/>
    <w:link w:val="Title"/>
    <w:uiPriority w:val="99"/>
    <w:rsid w:val="000862E8"/>
    <w:rPr>
      <w:rFonts w:ascii="Arial" w:hAnsi="Arial"/>
      <w:b/>
      <w:sz w:val="36"/>
      <w:szCs w:val="24"/>
      <w:lang w:val="vi-VN"/>
    </w:rPr>
  </w:style>
  <w:style w:type="character" w:customStyle="1" w:styleId="BodyTextChar">
    <w:name w:val="Body Text Char"/>
    <w:link w:val="BodyText"/>
    <w:uiPriority w:val="99"/>
    <w:rsid w:val="000862E8"/>
    <w:rPr>
      <w:sz w:val="26"/>
      <w:szCs w:val="24"/>
      <w:lang w:val="vi-VN"/>
    </w:rPr>
  </w:style>
  <w:style w:type="character" w:customStyle="1" w:styleId="SubtitleChar">
    <w:name w:val="Subtitle Char"/>
    <w:link w:val="Subtitle"/>
    <w:uiPriority w:val="99"/>
    <w:rsid w:val="000862E8"/>
    <w:rPr>
      <w:rFonts w:ascii="Arial" w:hAnsi="Arial"/>
      <w:i/>
      <w:sz w:val="36"/>
      <w:szCs w:val="24"/>
      <w:lang w:val="en-AU"/>
    </w:rPr>
  </w:style>
  <w:style w:type="character" w:customStyle="1" w:styleId="BodyText2Char">
    <w:name w:val="Body Text 2 Char"/>
    <w:link w:val="BodyText2"/>
    <w:uiPriority w:val="99"/>
    <w:rsid w:val="000862E8"/>
    <w:rPr>
      <w:snapToGrid w:val="0"/>
      <w:sz w:val="28"/>
      <w:szCs w:val="24"/>
      <w:lang w:val="vi-VN"/>
    </w:rPr>
  </w:style>
  <w:style w:type="character" w:customStyle="1" w:styleId="BodyText3Char">
    <w:name w:val="Body Text 3 Char"/>
    <w:link w:val="BodyText3"/>
    <w:uiPriority w:val="99"/>
    <w:rsid w:val="000862E8"/>
    <w:rPr>
      <w:snapToGrid w:val="0"/>
      <w:sz w:val="24"/>
      <w:szCs w:val="24"/>
      <w:lang w:val="vi-VN"/>
    </w:rPr>
  </w:style>
  <w:style w:type="character" w:customStyle="1" w:styleId="DocumentMapChar">
    <w:name w:val="Document Map Char"/>
    <w:link w:val="DocumentMap"/>
    <w:uiPriority w:val="99"/>
    <w:semiHidden/>
    <w:rsid w:val="000862E8"/>
    <w:rPr>
      <w:rFonts w:ascii="Tahoma" w:hAnsi="Tahoma"/>
      <w:sz w:val="26"/>
      <w:szCs w:val="24"/>
      <w:shd w:val="clear" w:color="auto" w:fill="000080"/>
      <w:lang w:val="vi-VN"/>
    </w:rPr>
  </w:style>
  <w:style w:type="character" w:customStyle="1" w:styleId="crayon-m">
    <w:name w:val="crayon-m"/>
    <w:rsid w:val="000862E8"/>
  </w:style>
  <w:style w:type="character" w:customStyle="1" w:styleId="crayon-i">
    <w:name w:val="crayon-i"/>
    <w:rsid w:val="000862E8"/>
  </w:style>
  <w:style w:type="character" w:styleId="Strong">
    <w:name w:val="Strong"/>
    <w:uiPriority w:val="22"/>
    <w:qFormat/>
    <w:rsid w:val="000862E8"/>
    <w:rPr>
      <w:b/>
      <w:bCs/>
    </w:rPr>
  </w:style>
  <w:style w:type="character" w:customStyle="1" w:styleId="crayon-r">
    <w:name w:val="crayon-r"/>
    <w:rsid w:val="00F1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7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4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0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2019\DHMT\Lab-04.docx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2019\DHMT\Lab-04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https://phattrienphanmem123az.com/wp-content/uploads/2019/12/l2-1024x417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2019\DHMT\Lab-04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D:\2019\DHMT\Lab-04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2019\DHMT\Lab-04.docx" TargetMode="External"/><Relationship Id="rId14" Type="http://schemas.openxmlformats.org/officeDocument/2006/relationships/image" Target="https://phattrienphanmem123az.com/wp-content/uploads/2019/12/l1-1024x529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E35AE-8D65-468F-9D8B-D19337B3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186</TotalTime>
  <Pages>9</Pages>
  <Words>1733</Words>
  <Characters>7992</Characters>
  <Application>Microsoft Office Word</Application>
  <DocSecurity>0</DocSecurity>
  <Lines>92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/>
  <LinksUpToDate>false</LinksUpToDate>
  <CharactersWithSpaces>9724</CharactersWithSpaces>
  <SharedDoc>false</SharedDoc>
  <HLinks>
    <vt:vector size="36" baseType="variant">
      <vt:variant>
        <vt:i4>3604547</vt:i4>
      </vt:variant>
      <vt:variant>
        <vt:i4>33</vt:i4>
      </vt:variant>
      <vt:variant>
        <vt:i4>0</vt:i4>
      </vt:variant>
      <vt:variant>
        <vt:i4>5</vt:i4>
      </vt:variant>
      <vt:variant>
        <vt:lpwstr>https://sourceforge.net/projects/opencvlibrary/files/4.2.0/opencv-4.2.0-vc14_vc15.exe/download</vt:lpwstr>
      </vt:variant>
      <vt:variant>
        <vt:lpwstr/>
      </vt:variant>
      <vt:variant>
        <vt:i4>7077923</vt:i4>
      </vt:variant>
      <vt:variant>
        <vt:i4>26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_Toc39830837</vt:lpwstr>
      </vt:variant>
      <vt:variant>
        <vt:i4>7143459</vt:i4>
      </vt:variant>
      <vt:variant>
        <vt:i4>20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_Toc39830836</vt:lpwstr>
      </vt:variant>
      <vt:variant>
        <vt:i4>7208995</vt:i4>
      </vt:variant>
      <vt:variant>
        <vt:i4>14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_Toc39830835</vt:lpwstr>
      </vt:variant>
      <vt:variant>
        <vt:i4>7274531</vt:i4>
      </vt:variant>
      <vt:variant>
        <vt:i4>8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_Toc39830834</vt:lpwstr>
      </vt:variant>
      <vt:variant>
        <vt:i4>6815779</vt:i4>
      </vt:variant>
      <vt:variant>
        <vt:i4>2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cp:lastModifiedBy>ASTERATRON .</cp:lastModifiedBy>
  <cp:revision>4</cp:revision>
  <cp:lastPrinted>2011-04-19T07:18:00Z</cp:lastPrinted>
  <dcterms:created xsi:type="dcterms:W3CDTF">2020-06-03T03:55:00Z</dcterms:created>
  <dcterms:modified xsi:type="dcterms:W3CDTF">2020-06-27T13:26:00Z</dcterms:modified>
</cp:coreProperties>
</file>